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2F507" w14:textId="05EFBAEA" w:rsidR="00DF3164" w:rsidRDefault="0006581C">
      <w:pPr>
        <w:pStyle w:val="MainHeading"/>
      </w:pPr>
      <w:r>
        <w:t>END OF SPRINT</w:t>
      </w:r>
      <w:r w:rsidR="00DF3164">
        <w:t xml:space="preserve"> STATUS REPORT</w:t>
      </w:r>
      <w:r w:rsidR="007360CD">
        <w:t xml:space="preserve"> MEMO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 w14:paraId="210B0AC8" w14:textId="77777777">
        <w:trPr>
          <w:trHeight w:val="431"/>
        </w:trPr>
        <w:tc>
          <w:tcPr>
            <w:tcW w:w="2403" w:type="dxa"/>
            <w:vAlign w:val="center"/>
          </w:tcPr>
          <w:p w14:paraId="6B8EDDDD" w14:textId="77777777" w:rsidR="00DF3164" w:rsidRDefault="00DF3164">
            <w:pPr>
              <w:pStyle w:val="BoxHeaderLeft"/>
            </w:pPr>
            <w:r>
              <w:t>To:</w:t>
            </w:r>
            <w:r w:rsidR="0006581C">
              <w:t xml:space="preserve"> </w:t>
            </w:r>
          </w:p>
        </w:tc>
        <w:tc>
          <w:tcPr>
            <w:tcW w:w="7597" w:type="dxa"/>
          </w:tcPr>
          <w:p w14:paraId="62E25CB2" w14:textId="77777777" w:rsidR="00DF3164" w:rsidRDefault="00DF3164">
            <w:pPr>
              <w:pStyle w:val="BoxTextLarge"/>
            </w:pPr>
          </w:p>
        </w:tc>
      </w:tr>
      <w:tr w:rsidR="00DF3164" w14:paraId="0E06C492" w14:textId="77777777">
        <w:trPr>
          <w:trHeight w:val="431"/>
        </w:trPr>
        <w:tc>
          <w:tcPr>
            <w:tcW w:w="2403" w:type="dxa"/>
            <w:vAlign w:val="center"/>
          </w:tcPr>
          <w:p w14:paraId="3FA966A2" w14:textId="77777777" w:rsidR="00DF3164" w:rsidRDefault="00DF3164">
            <w:pPr>
              <w:pStyle w:val="BoxHeaderLeft"/>
            </w:pPr>
            <w:r>
              <w:t>From:</w:t>
            </w:r>
          </w:p>
          <w:p w14:paraId="60D335BB" w14:textId="77777777" w:rsidR="0006581C" w:rsidRDefault="0006581C">
            <w:pPr>
              <w:pStyle w:val="BoxHeaderLeft"/>
            </w:pPr>
            <w:r>
              <w:t>Date:</w:t>
            </w:r>
          </w:p>
        </w:tc>
        <w:tc>
          <w:tcPr>
            <w:tcW w:w="7597" w:type="dxa"/>
          </w:tcPr>
          <w:p w14:paraId="21C141D1" w14:textId="77777777" w:rsidR="00DF3164" w:rsidRDefault="00DF3164">
            <w:pPr>
              <w:pStyle w:val="BoxTextLarge"/>
            </w:pPr>
          </w:p>
        </w:tc>
      </w:tr>
      <w:tr w:rsidR="00DF3164" w14:paraId="5A02BC12" w14:textId="77777777">
        <w:trPr>
          <w:trHeight w:val="431"/>
        </w:trPr>
        <w:tc>
          <w:tcPr>
            <w:tcW w:w="2403" w:type="dxa"/>
            <w:vAlign w:val="center"/>
          </w:tcPr>
          <w:p w14:paraId="34AFE01E" w14:textId="77777777" w:rsidR="00DF3164" w:rsidRDefault="00DF3164">
            <w:pPr>
              <w:pStyle w:val="BoxHeaderLeft"/>
            </w:pPr>
            <w:r>
              <w:t>Subject:</w:t>
            </w:r>
          </w:p>
        </w:tc>
        <w:tc>
          <w:tcPr>
            <w:tcW w:w="7597" w:type="dxa"/>
          </w:tcPr>
          <w:p w14:paraId="5A35B8E3" w14:textId="77777777" w:rsidR="00DF3164" w:rsidRDefault="00DF3164">
            <w:pPr>
              <w:pStyle w:val="BoxTextLarge"/>
            </w:pPr>
          </w:p>
        </w:tc>
      </w:tr>
      <w:tr w:rsidR="00DF3164" w14:paraId="1EE5DABD" w14:textId="77777777">
        <w:trPr>
          <w:trHeight w:val="243"/>
        </w:trPr>
        <w:tc>
          <w:tcPr>
            <w:tcW w:w="2403" w:type="dxa"/>
            <w:vAlign w:val="center"/>
          </w:tcPr>
          <w:p w14:paraId="35F5F60D" w14:textId="77777777" w:rsidR="00DF3164" w:rsidRDefault="0006581C" w:rsidP="0006581C">
            <w:pPr>
              <w:pStyle w:val="BoxHeaderLeft"/>
            </w:pPr>
            <w:r>
              <w:t>Sprint Duration:</w:t>
            </w:r>
            <w:r w:rsidR="00DF3164">
              <w:t xml:space="preserve"> </w:t>
            </w:r>
          </w:p>
        </w:tc>
        <w:tc>
          <w:tcPr>
            <w:tcW w:w="7597" w:type="dxa"/>
          </w:tcPr>
          <w:p w14:paraId="37ED1FB3" w14:textId="77777777" w:rsidR="00DF3164" w:rsidRDefault="00DF3164">
            <w:pPr>
              <w:pStyle w:val="BoxTextLarge"/>
            </w:pPr>
          </w:p>
        </w:tc>
      </w:tr>
    </w:tbl>
    <w:p w14:paraId="73054DCA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DFA01D6" w14:textId="77777777" w:rsidTr="00CC5AC1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D862303" w14:textId="77777777" w:rsidR="00DF3164" w:rsidRDefault="0006581C" w:rsidP="00CC5AC1">
            <w:pPr>
              <w:pStyle w:val="BoxHeader"/>
            </w:pPr>
            <w:r>
              <w:t>ACTIVITIES COMPLETED THIS SPRINT</w:t>
            </w:r>
          </w:p>
        </w:tc>
      </w:tr>
      <w:tr w:rsidR="00DF3164" w14:paraId="77F27991" w14:textId="77777777">
        <w:trPr>
          <w:trHeight w:val="400"/>
        </w:trPr>
        <w:tc>
          <w:tcPr>
            <w:tcW w:w="10026" w:type="dxa"/>
          </w:tcPr>
          <w:p w14:paraId="4B2516C1" w14:textId="76D5DF98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  <w:r w:rsidR="007360CD">
              <w:rPr>
                <w:b/>
              </w:rPr>
              <w:t xml:space="preserve"> (be specific)</w:t>
            </w:r>
          </w:p>
          <w:p w14:paraId="68E6C3CD" w14:textId="77777777" w:rsidR="00DF3164" w:rsidRDefault="00DF3164">
            <w:pPr>
              <w:pStyle w:val="BodyTextBullet"/>
            </w:pPr>
          </w:p>
        </w:tc>
      </w:tr>
    </w:tbl>
    <w:p w14:paraId="2C2EB7AC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3"/>
        <w:gridCol w:w="2790"/>
        <w:gridCol w:w="2430"/>
      </w:tblGrid>
      <w:tr w:rsidR="00CC5AC1" w14:paraId="34793AF8" w14:textId="77777777" w:rsidTr="00CC5AC1">
        <w:trPr>
          <w:trHeight w:val="400"/>
        </w:trPr>
        <w:tc>
          <w:tcPr>
            <w:tcW w:w="4833" w:type="dxa"/>
            <w:shd w:val="pct12" w:color="000000" w:fill="FFFFFF"/>
            <w:vAlign w:val="center"/>
          </w:tcPr>
          <w:p w14:paraId="17490F0A" w14:textId="77777777"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790" w:type="dxa"/>
            <w:shd w:val="pct12" w:color="000000" w:fill="FFFFFF"/>
            <w:vAlign w:val="center"/>
          </w:tcPr>
          <w:p w14:paraId="68D2A608" w14:textId="77777777"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430" w:type="dxa"/>
            <w:shd w:val="pct12" w:color="000000" w:fill="FFFFFF"/>
            <w:vAlign w:val="center"/>
          </w:tcPr>
          <w:p w14:paraId="743871F8" w14:textId="77777777"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14:paraId="30D340D4" w14:textId="77777777" w:rsidTr="00CC5AC1">
        <w:trPr>
          <w:trHeight w:val="400"/>
        </w:trPr>
        <w:tc>
          <w:tcPr>
            <w:tcW w:w="4833" w:type="dxa"/>
          </w:tcPr>
          <w:p w14:paraId="29D809F2" w14:textId="77777777"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790" w:type="dxa"/>
          </w:tcPr>
          <w:p w14:paraId="60025830" w14:textId="77777777"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430" w:type="dxa"/>
          </w:tcPr>
          <w:p w14:paraId="54FE0A05" w14:textId="77777777"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</w:tr>
    </w:tbl>
    <w:p w14:paraId="336AC4C8" w14:textId="77777777"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FF243DF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20BF63D" w14:textId="77777777" w:rsidR="00DF3164" w:rsidRDefault="00DF3164">
            <w:pPr>
              <w:pStyle w:val="BoxHeader"/>
            </w:pPr>
            <w:r>
              <w:t>A</w:t>
            </w:r>
            <w:r w:rsidR="0006581C">
              <w:t>CTIVITIES TO BE STARTED NEXT SPRINT</w:t>
            </w:r>
          </w:p>
        </w:tc>
      </w:tr>
      <w:tr w:rsidR="00DF3164" w14:paraId="68799814" w14:textId="77777777">
        <w:trPr>
          <w:trHeight w:val="400"/>
        </w:trPr>
        <w:tc>
          <w:tcPr>
            <w:tcW w:w="10026" w:type="dxa"/>
          </w:tcPr>
          <w:p w14:paraId="4C22A750" w14:textId="77777777" w:rsidR="00DF3164" w:rsidRDefault="00DF3164">
            <w:pPr>
              <w:pStyle w:val="BodyTextBullet"/>
            </w:pPr>
          </w:p>
        </w:tc>
      </w:tr>
    </w:tbl>
    <w:p w14:paraId="1BCC2650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3AAF922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01E685E3" w14:textId="77777777" w:rsidR="00DF3164" w:rsidRDefault="0006581C">
            <w:pPr>
              <w:pStyle w:val="BoxHeader"/>
            </w:pPr>
            <w:r>
              <w:t>USER STORY BEING ADDRESSED NEXT SPRINT</w:t>
            </w:r>
          </w:p>
        </w:tc>
      </w:tr>
      <w:tr w:rsidR="00DF3164" w14:paraId="797E4F28" w14:textId="77777777">
        <w:trPr>
          <w:trHeight w:val="400"/>
        </w:trPr>
        <w:tc>
          <w:tcPr>
            <w:tcW w:w="10026" w:type="dxa"/>
          </w:tcPr>
          <w:p w14:paraId="51245283" w14:textId="77777777" w:rsidR="00DF3164" w:rsidRDefault="00DF3164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14:paraId="7DAFB1C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70894F72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58452AD7" w14:textId="58E25DAD" w:rsidR="00DF3164" w:rsidRDefault="007360CD">
            <w:pPr>
              <w:pStyle w:val="BoxHeader"/>
            </w:pPr>
            <w:r>
              <w:t xml:space="preserve">SPRINT </w:t>
            </w:r>
            <w:r w:rsidR="00DF3164">
              <w:t>ISSUES FOR IMMEDIATE ATTENTION</w:t>
            </w:r>
          </w:p>
        </w:tc>
      </w:tr>
      <w:tr w:rsidR="00DF3164" w14:paraId="17AE4E98" w14:textId="77777777">
        <w:trPr>
          <w:trHeight w:val="400"/>
        </w:trPr>
        <w:tc>
          <w:tcPr>
            <w:tcW w:w="10026" w:type="dxa"/>
          </w:tcPr>
          <w:p w14:paraId="5EB9C458" w14:textId="77777777" w:rsidR="00DF3164" w:rsidRDefault="00DF3164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14:paraId="1509E2E8" w14:textId="77777777" w:rsidR="00DF3164" w:rsidRDefault="00DF3164">
      <w:pPr>
        <w:pStyle w:val="BodyTextBullet"/>
        <w:numPr>
          <w:ilvl w:val="0"/>
          <w:numId w:val="0"/>
        </w:num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7541560F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37528EE9" w14:textId="77777777" w:rsidR="00DF3164" w:rsidRDefault="0006581C">
            <w:pPr>
              <w:pStyle w:val="BoxHeader"/>
            </w:pPr>
            <w:r>
              <w:t>WHAT TOOLS ARE NEEDED?</w:t>
            </w:r>
          </w:p>
        </w:tc>
      </w:tr>
      <w:tr w:rsidR="00DF3164" w14:paraId="2A3BBCC3" w14:textId="77777777">
        <w:trPr>
          <w:trHeight w:val="400"/>
        </w:trPr>
        <w:tc>
          <w:tcPr>
            <w:tcW w:w="10026" w:type="dxa"/>
          </w:tcPr>
          <w:p w14:paraId="668F8059" w14:textId="77777777" w:rsidR="00DF3164" w:rsidRDefault="00DF3164">
            <w:pPr>
              <w:pStyle w:val="BodyTextBullet"/>
              <w:numPr>
                <w:ilvl w:val="0"/>
                <w:numId w:val="4"/>
              </w:numPr>
            </w:pPr>
          </w:p>
        </w:tc>
      </w:tr>
      <w:tr w:rsidR="0006581C" w14:paraId="3ACBD90E" w14:textId="77777777" w:rsidTr="00F11B2A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50C543EE" w14:textId="064FB5BE" w:rsidR="0006581C" w:rsidRDefault="007360CD" w:rsidP="00F11B2A">
            <w:pPr>
              <w:pStyle w:val="BoxHeader"/>
            </w:pPr>
            <w:r>
              <w:t xml:space="preserve">PROJECTED DELIVERABLES FOR END </w:t>
            </w:r>
            <w:proofErr w:type="gramStart"/>
            <w:r>
              <w:t>OF</w:t>
            </w:r>
            <w:proofErr w:type="gramEnd"/>
            <w:r>
              <w:t xml:space="preserve"> NEXT SPRINT?</w:t>
            </w:r>
          </w:p>
        </w:tc>
      </w:tr>
      <w:tr w:rsidR="0006581C" w14:paraId="33FE2C9D" w14:textId="77777777" w:rsidTr="00F11B2A">
        <w:trPr>
          <w:trHeight w:val="400"/>
        </w:trPr>
        <w:tc>
          <w:tcPr>
            <w:tcW w:w="10026" w:type="dxa"/>
          </w:tcPr>
          <w:p w14:paraId="3952AE86" w14:textId="77777777" w:rsidR="0006581C" w:rsidRDefault="0006581C" w:rsidP="00F11B2A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14:paraId="39024606" w14:textId="77777777" w:rsidR="0006581C" w:rsidRDefault="0006581C" w:rsidP="0006581C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06581C" w14:paraId="207CB019" w14:textId="77777777" w:rsidTr="00F11B2A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745167E" w14:textId="77777777" w:rsidR="0006581C" w:rsidRDefault="0006581C" w:rsidP="00F11B2A">
            <w:pPr>
              <w:pStyle w:val="BoxHeader"/>
            </w:pPr>
            <w:r>
              <w:t>LIST ALL TASKS NEEDING COMPLETION FOR THIS SPRINT</w:t>
            </w:r>
          </w:p>
        </w:tc>
      </w:tr>
      <w:tr w:rsidR="0006581C" w14:paraId="44FFAA07" w14:textId="77777777" w:rsidTr="00F11B2A">
        <w:trPr>
          <w:trHeight w:val="400"/>
        </w:trPr>
        <w:tc>
          <w:tcPr>
            <w:tcW w:w="10026" w:type="dxa"/>
          </w:tcPr>
          <w:p w14:paraId="6A7C7E21" w14:textId="77777777" w:rsidR="0006581C" w:rsidRDefault="0006581C" w:rsidP="00F11B2A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14:paraId="1F2AB9EB" w14:textId="77777777" w:rsidR="0006581C" w:rsidRDefault="0006581C" w:rsidP="0006581C">
      <w:pPr>
        <w:pStyle w:val="BodyTextBullet"/>
        <w:numPr>
          <w:ilvl w:val="0"/>
          <w:numId w:val="0"/>
        </w:num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06581C" w14:paraId="241DE63D" w14:textId="77777777" w:rsidTr="00F11B2A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452B2B03" w14:textId="3BFAA1CC" w:rsidR="0006581C" w:rsidRDefault="007360CD" w:rsidP="007360CD">
            <w:pPr>
              <w:pStyle w:val="BoxHeader"/>
            </w:pPr>
            <w:r>
              <w:t xml:space="preserve">LIST </w:t>
            </w:r>
            <w:r w:rsidR="0006581C">
              <w:t>KEY TEAM</w:t>
            </w:r>
            <w:r>
              <w:t xml:space="preserve"> </w:t>
            </w:r>
            <w:r w:rsidR="0006581C">
              <w:t xml:space="preserve">MEMBERS AND THEIR </w:t>
            </w:r>
            <w:r>
              <w:t>ASSIGNED TASKS</w:t>
            </w:r>
          </w:p>
        </w:tc>
      </w:tr>
      <w:tr w:rsidR="0006581C" w14:paraId="382C110D" w14:textId="77777777" w:rsidTr="00F11B2A">
        <w:trPr>
          <w:trHeight w:val="400"/>
        </w:trPr>
        <w:tc>
          <w:tcPr>
            <w:tcW w:w="10026" w:type="dxa"/>
          </w:tcPr>
          <w:p w14:paraId="2A1664F7" w14:textId="77777777" w:rsidR="0006581C" w:rsidRDefault="0006581C" w:rsidP="00F11B2A">
            <w:pPr>
              <w:pStyle w:val="BodyTextBullet"/>
              <w:numPr>
                <w:ilvl w:val="0"/>
                <w:numId w:val="4"/>
              </w:numPr>
            </w:pPr>
          </w:p>
        </w:tc>
      </w:tr>
      <w:tr w:rsidR="007360CD" w14:paraId="2C225C94" w14:textId="77777777" w:rsidTr="00F11B2A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191DED39" w14:textId="6A89283E" w:rsidR="007360CD" w:rsidRDefault="007360CD" w:rsidP="00F11B2A">
            <w:pPr>
              <w:pStyle w:val="BoxHeader"/>
            </w:pPr>
            <w:r>
              <w:t>LIST DUE DATES FOR THOSE ASSIGNED TASKS ABOVE</w:t>
            </w:r>
          </w:p>
        </w:tc>
      </w:tr>
      <w:tr w:rsidR="007360CD" w14:paraId="52077BE7" w14:textId="77777777" w:rsidTr="00F11B2A">
        <w:trPr>
          <w:trHeight w:val="400"/>
        </w:trPr>
        <w:tc>
          <w:tcPr>
            <w:tcW w:w="10026" w:type="dxa"/>
          </w:tcPr>
          <w:p w14:paraId="3D466E6F" w14:textId="77777777" w:rsidR="007360CD" w:rsidRDefault="007360CD" w:rsidP="00F11B2A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14:paraId="0429361F" w14:textId="77777777" w:rsidR="007360CD" w:rsidRDefault="007360CD" w:rsidP="007360CD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7360CD" w14:paraId="7EE200C7" w14:textId="77777777" w:rsidTr="00F11B2A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3C0DF7A3" w14:textId="41DAC6BD" w:rsidR="007360CD" w:rsidRDefault="007360CD" w:rsidP="00F11B2A">
            <w:pPr>
              <w:pStyle w:val="BoxHeader"/>
            </w:pPr>
            <w:r>
              <w:t>WHEN IS THE NEXT SCHEDULED MEETING WITH THE CLIENT?</w:t>
            </w:r>
          </w:p>
        </w:tc>
      </w:tr>
      <w:tr w:rsidR="007360CD" w14:paraId="4C9177CD" w14:textId="77777777" w:rsidTr="00F11B2A">
        <w:trPr>
          <w:trHeight w:val="400"/>
        </w:trPr>
        <w:tc>
          <w:tcPr>
            <w:tcW w:w="10026" w:type="dxa"/>
          </w:tcPr>
          <w:p w14:paraId="3F44C6F5" w14:textId="77777777" w:rsidR="007360CD" w:rsidRDefault="007360CD" w:rsidP="00F11B2A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14:paraId="03ADC24D" w14:textId="77777777" w:rsidR="007360CD" w:rsidRDefault="007360CD" w:rsidP="007360CD">
      <w:pPr>
        <w:pStyle w:val="BodyTextBullet"/>
        <w:numPr>
          <w:ilvl w:val="0"/>
          <w:numId w:val="0"/>
        </w:num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7360CD" w14:paraId="762002C2" w14:textId="77777777" w:rsidTr="00F11B2A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3C03BABF" w14:textId="0631ED77" w:rsidR="007360CD" w:rsidRDefault="007360CD" w:rsidP="00F11B2A">
            <w:pPr>
              <w:pStyle w:val="BoxHeader"/>
            </w:pPr>
            <w:r>
              <w:t>WHAT IS NEEDED FROM THE CLIENT?</w:t>
            </w:r>
            <w:bookmarkStart w:id="0" w:name="_GoBack"/>
            <w:bookmarkEnd w:id="0"/>
          </w:p>
        </w:tc>
      </w:tr>
      <w:tr w:rsidR="007360CD" w14:paraId="127871D9" w14:textId="77777777" w:rsidTr="00F11B2A">
        <w:trPr>
          <w:trHeight w:val="400"/>
        </w:trPr>
        <w:tc>
          <w:tcPr>
            <w:tcW w:w="10026" w:type="dxa"/>
          </w:tcPr>
          <w:p w14:paraId="4516B05B" w14:textId="77777777" w:rsidR="007360CD" w:rsidRDefault="007360CD" w:rsidP="00F11B2A">
            <w:pPr>
              <w:pStyle w:val="BodyTextBullet"/>
              <w:numPr>
                <w:ilvl w:val="0"/>
                <w:numId w:val="4"/>
              </w:numPr>
            </w:pPr>
          </w:p>
        </w:tc>
      </w:tr>
    </w:tbl>
    <w:p w14:paraId="0D96F7D7" w14:textId="77777777" w:rsidR="00DF3164" w:rsidRDefault="00DF3164"/>
    <w:sectPr w:rsidR="00DF316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39040" w14:textId="77777777" w:rsidR="006F1E3D" w:rsidRDefault="006F1E3D">
      <w:r>
        <w:separator/>
      </w:r>
    </w:p>
  </w:endnote>
  <w:endnote w:type="continuationSeparator" w:id="0">
    <w:p w14:paraId="352F3BBA" w14:textId="77777777" w:rsidR="006F1E3D" w:rsidRDefault="006F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DC3B7" w14:textId="77777777" w:rsidR="00DF3164" w:rsidRDefault="004613AF">
    <w:pPr>
      <w:pStyle w:val="Footer"/>
    </w:pPr>
    <w:fldSimple w:instr=" FILENAME ">
      <w:r w:rsidR="00DF3164">
        <w:rPr>
          <w:noProof/>
        </w:rPr>
        <w:t>Weekly Status Report template</w:t>
      </w:r>
    </w:fldSimple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7360CD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30D31" w14:textId="77777777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60CD">
      <w:rPr>
        <w:noProof/>
      </w:rPr>
      <w:t>1</w:t>
    </w:r>
    <w:r>
      <w:fldChar w:fldCharType="end"/>
    </w:r>
    <w:r>
      <w:t xml:space="preserve"> of </w:t>
    </w:r>
    <w:fldSimple w:instr=" NUMPAGES ">
      <w:r w:rsidR="007360CD">
        <w:rPr>
          <w:noProof/>
        </w:rPr>
        <w:t>2</w:t>
      </w:r>
    </w:fldSimple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5CB9091" wp14:editId="3D75D109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06581C">
      <w:t xml:space="preserve">END OF SPRINT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BDF5" w14:textId="77777777" w:rsidR="006F1E3D" w:rsidRDefault="006F1E3D">
      <w:r>
        <w:separator/>
      </w:r>
    </w:p>
  </w:footnote>
  <w:footnote w:type="continuationSeparator" w:id="0">
    <w:p w14:paraId="32ED66E6" w14:textId="77777777" w:rsidR="006F1E3D" w:rsidRDefault="006F1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DD15D" w14:textId="77777777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885CA3E" wp14:editId="7FAC732D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BE7174">
      <w:rPr>
        <w:noProof/>
      </w:rPr>
      <w:t>9/29/2014</w:t>
    </w:r>
    <w:r w:rsidR="00DF3164">
      <w:fldChar w:fldCharType="end"/>
    </w:r>
  </w:p>
  <w:p w14:paraId="6C75B1AD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420D6" w14:textId="77777777" w:rsidR="00DF3164" w:rsidRDefault="0006581C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24"/>
        <w:szCs w:val="24"/>
      </w:rPr>
      <w:t xml:space="preserve">FULL </w:t>
    </w:r>
    <w:r w:rsidRPr="0006581C">
      <w:rPr>
        <w:rFonts w:ascii="Arial Black" w:hAnsi="Arial Black"/>
        <w:sz w:val="24"/>
        <w:szCs w:val="24"/>
      </w:rPr>
      <w:t>PROJECT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</w:t>
    </w:r>
  </w:p>
  <w:p w14:paraId="3D1CB132" w14:textId="77777777" w:rsidR="00DF3164" w:rsidRDefault="00DF3164">
    <w:pPr>
      <w:pStyle w:val="Heading3"/>
    </w:pPr>
  </w:p>
  <w:p w14:paraId="10C6A3F5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6581C"/>
    <w:rsid w:val="003E1C0A"/>
    <w:rsid w:val="004613AF"/>
    <w:rsid w:val="006F1E3D"/>
    <w:rsid w:val="007360CD"/>
    <w:rsid w:val="008D1476"/>
    <w:rsid w:val="00A27E4B"/>
    <w:rsid w:val="00AF06F4"/>
    <w:rsid w:val="00BE7174"/>
    <w:rsid w:val="00CC5AC1"/>
    <w:rsid w:val="00D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12E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\My Documents\Exelon\templates\Exelon NFSIP Status Report.dot</Template>
  <TotalTime>12</TotalTime>
  <Pages>2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DEBRA CAIRES</cp:lastModifiedBy>
  <cp:revision>4</cp:revision>
  <cp:lastPrinted>2006-06-23T14:42:00Z</cp:lastPrinted>
  <dcterms:created xsi:type="dcterms:W3CDTF">2014-09-30T07:00:00Z</dcterms:created>
  <dcterms:modified xsi:type="dcterms:W3CDTF">2014-09-30T07:15:00Z</dcterms:modified>
</cp:coreProperties>
</file>